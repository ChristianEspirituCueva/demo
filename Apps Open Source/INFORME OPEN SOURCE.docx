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95"/>
      </w:tblGrid>
      <w:tr w:rsidR="004B7E44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:rsidR="004B7E44" w:rsidRDefault="00F958A5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6B40FDD" wp14:editId="14D156D2">
                      <wp:extent cx="5838825" cy="87630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38825" cy="87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958A5" w:rsidRPr="00F958A5" w:rsidRDefault="00F958A5" w:rsidP="00F958A5">
                                  <w:pPr>
                                    <w:pStyle w:val="Title"/>
                                    <w:rPr>
                                      <w:rFonts w:ascii="Solano Gothic MVB  Light" w:hAnsi="Solano Gothic MVB  Light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Solano Gothic MVB  Light" w:hAnsi="Solano Gothic MVB  Light"/>
                                      <w:lang w:val="es-ES"/>
                                    </w:rPr>
                                    <w:t>capstone project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6B40F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59.75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" filled="f" stroked="f" strokeweight=".5pt">
                      <v:textbox>
                        <w:txbxContent>
                          <w:p w:rsidR="00F958A5" w:rsidRPr="00F958A5" w:rsidRDefault="00F958A5" w:rsidP="00F958A5">
                            <w:pPr>
                              <w:pStyle w:val="Title"/>
                              <w:rPr>
                                <w:rFonts w:ascii="Solano Gothic MVB  Light" w:hAnsi="Solano Gothic MVB  Light"/>
                                <w:lang w:val="es-ES"/>
                              </w:rPr>
                            </w:pPr>
                            <w:r>
                              <w:rPr>
                                <w:rFonts w:ascii="Solano Gothic MVB  Light" w:hAnsi="Solano Gothic MVB  Light"/>
                                <w:lang w:val="es-ES"/>
                              </w:rPr>
                              <w:t>capstone project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2C6D271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" strokecolor="white [3212]" strokeweight="6pt">
                      <w10:anchorlock/>
                    </v:lin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C90BEE2" wp14:editId="77F795DA">
                      <wp:extent cx="5138670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F958A5" w:rsidRDefault="00F958A5" w:rsidP="004B7E44">
                                  <w:pPr>
                                    <w:pStyle w:val="Subtitle"/>
                                    <w:rPr>
                                      <w:rFonts w:ascii="Solano Gothic MVB  Light" w:hAnsi="Solano Gothic MVB  Light"/>
                                      <w:b w:val="0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Solano Gothic MVB  Light" w:hAnsi="Solano Gothic MVB  Light"/>
                                      <w:b w:val="0"/>
                                      <w:lang w:val="es-ES"/>
                                    </w:rPr>
                                    <w:t>FINAL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90BEE2" id="Text Box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" filled="f" stroked="f" strokeweight=".5pt">
                      <v:textbox>
                        <w:txbxContent>
                          <w:p w:rsidR="004B7E44" w:rsidRPr="00F958A5" w:rsidRDefault="00F958A5" w:rsidP="004B7E44">
                            <w:pPr>
                              <w:pStyle w:val="Subtitle"/>
                              <w:rPr>
                                <w:rFonts w:ascii="Solano Gothic MVB  Light" w:hAnsi="Solano Gothic MVB  Light"/>
                                <w:b w:val="0"/>
                                <w:lang w:val="es-ES"/>
                              </w:rPr>
                            </w:pPr>
                            <w:r>
                              <w:rPr>
                                <w:rFonts w:ascii="Solano Gothic MVB  Light" w:hAnsi="Solano Gothic MVB  Light"/>
                                <w:b w:val="0"/>
                                <w:lang w:val="es-ES"/>
                              </w:rPr>
                              <w:t>FINAL 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81712" w:rsidRDefault="00481712" w:rsidP="004B7E44"/>
          <w:p w:rsidR="00481712" w:rsidRDefault="004C0DC5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7B3E11" wp14:editId="4808D982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C0DC5" w:rsidRPr="00690660" w:rsidRDefault="00690660" w:rsidP="004C0DC5">
                                  <w:pPr>
                                    <w:pStyle w:val="Heading1"/>
                                    <w:rPr>
                                      <w:rFonts w:ascii="Zizou Slab" w:hAnsi="Zizou Slab"/>
                                      <w:b w:val="0"/>
                                      <w:lang w:val="es-419"/>
                                    </w:rPr>
                                  </w:pPr>
                                  <w:r>
                                    <w:rPr>
                                      <w:rFonts w:ascii="Zizou Slab" w:hAnsi="Zizou Slab"/>
                                      <w:b w:val="0"/>
                                      <w:lang w:val="es-419"/>
                                    </w:rPr>
                                    <w:t>InterLab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7B3E11" id="Text Box 6" o:spid="_x0000_s1028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" filled="f" stroked="f" strokeweight=".5pt">
                      <v:textbox>
                        <w:txbxContent>
                          <w:p w:rsidR="004C0DC5" w:rsidRPr="00690660" w:rsidRDefault="00690660" w:rsidP="004C0DC5">
                            <w:pPr>
                              <w:pStyle w:val="Heading1"/>
                              <w:rPr>
                                <w:rFonts w:ascii="Zizou Slab" w:hAnsi="Zizou Slab"/>
                                <w:b w:val="0"/>
                                <w:lang w:val="es-419"/>
                              </w:rPr>
                            </w:pPr>
                            <w:r>
                              <w:rPr>
                                <w:rFonts w:ascii="Zizou Slab" w:hAnsi="Zizou Slab"/>
                                <w:b w:val="0"/>
                                <w:lang w:val="es-419"/>
                              </w:rPr>
                              <w:t>InterLab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B7E44" w:rsidRDefault="004B7E44" w:rsidP="004B7E44">
            <w:pPr>
              <w:rPr>
                <w:noProof/>
              </w:rPr>
            </w:pPr>
          </w:p>
          <w:p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EE3E510" wp14:editId="57D75766">
                      <wp:extent cx="5648446" cy="1868266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48446" cy="186826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81712" w:rsidRPr="00A0085E" w:rsidRDefault="00C84747" w:rsidP="004B7E44">
                                  <w:pPr>
                                    <w:rPr>
                                      <w:rFonts w:ascii="Zizou Slab" w:hAnsi="Zizou Slab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Zizou Slab" w:hAnsi="Zizou Slab"/>
                                      <w:lang w:val="es-ES"/>
                                    </w:rPr>
                                    <w:t>Team Members</w:t>
                                  </w:r>
                                </w:p>
                                <w:p w:rsidR="004B7E44" w:rsidRPr="004C0DC5" w:rsidRDefault="00690660" w:rsidP="004B7E44">
                                  <w:pP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>Omar Clavijo</w:t>
                                  </w: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ab/>
                                  </w: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ab/>
                                    <w:t>U2018</w:t>
                                  </w:r>
                                </w:p>
                                <w:p w:rsidR="00A0085E" w:rsidRPr="004C0DC5" w:rsidRDefault="00690660" w:rsidP="004B7E44">
                                  <w:pP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>Juan Carlos Hernández</w:t>
                                  </w:r>
                                  <w:r w:rsidR="00A0085E" w:rsidRPr="004C0DC5"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ab/>
                                  </w: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>U201810023</w:t>
                                  </w:r>
                                </w:p>
                                <w:p w:rsidR="00A0085E" w:rsidRPr="004C0DC5" w:rsidRDefault="00690660" w:rsidP="00A0085E">
                                  <w:pP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>Rodrigo Ramírez</w:t>
                                  </w:r>
                                  <w:r w:rsidR="00A0085E" w:rsidRPr="004C0DC5"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ab/>
                                  </w: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ES"/>
                                    </w:rPr>
                                    <w:tab/>
                                    <w:t>U201815199</w:t>
                                  </w:r>
                                </w:p>
                                <w:p w:rsidR="00A0085E" w:rsidRPr="00690660" w:rsidRDefault="00690660" w:rsidP="00A0085E">
                                  <w:pPr>
                                    <w:rPr>
                                      <w:rFonts w:ascii="Zizou Slab" w:hAnsi="Zizou Slab"/>
                                      <w:sz w:val="21"/>
                                      <w:lang w:val="es-419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419"/>
                                    </w:rPr>
                                    <w:t>Hector</w:t>
                                  </w:r>
                                  <w:proofErr w:type="spellEnd"/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419"/>
                                    </w:rPr>
                                    <w:t xml:space="preserve"> Suzuki</w:t>
                                  </w:r>
                                  <w:r w:rsidR="00A0085E" w:rsidRPr="00690660">
                                    <w:rPr>
                                      <w:rFonts w:ascii="Zizou Slab" w:hAnsi="Zizou Slab"/>
                                      <w:sz w:val="21"/>
                                      <w:lang w:val="es-419"/>
                                    </w:rPr>
                                    <w:tab/>
                                  </w:r>
                                  <w:r>
                                    <w:rPr>
                                      <w:rFonts w:ascii="Zizou Slab" w:hAnsi="Zizou Slab"/>
                                      <w:sz w:val="21"/>
                                      <w:lang w:val="es-419"/>
                                    </w:rPr>
                                    <w:tab/>
                                    <w:t>U2018</w:t>
                                  </w:r>
                                </w:p>
                                <w:p w:rsidR="00A0085E" w:rsidRPr="00690660" w:rsidRDefault="00A0085E" w:rsidP="004B7E44">
                                  <w:pPr>
                                    <w:rPr>
                                      <w:rFonts w:ascii="Zizou Slab" w:hAnsi="Zizou Slab"/>
                                      <w:sz w:val="22"/>
                                      <w:lang w:val="es-419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E3E510" id="Text Box 7" o:spid="_x0000_s1029" type="#_x0000_t202" style="width:444.75pt;height:14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" filled="f" stroked="f" strokeweight=".5pt">
                      <v:textbox>
                        <w:txbxContent>
                          <w:p w:rsidR="00481712" w:rsidRPr="00A0085E" w:rsidRDefault="00C84747" w:rsidP="004B7E44">
                            <w:pPr>
                              <w:rPr>
                                <w:rFonts w:ascii="Zizou Slab" w:hAnsi="Zizou Slab"/>
                                <w:lang w:val="es-ES"/>
                              </w:rPr>
                            </w:pPr>
                            <w:r>
                              <w:rPr>
                                <w:rFonts w:ascii="Zizou Slab" w:hAnsi="Zizou Slab"/>
                                <w:lang w:val="es-ES"/>
                              </w:rPr>
                              <w:t>Team Members</w:t>
                            </w:r>
                          </w:p>
                          <w:p w:rsidR="004B7E44" w:rsidRPr="004C0DC5" w:rsidRDefault="00690660" w:rsidP="004B7E44">
                            <w:pP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</w:pP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>Omar Clavijo</w:t>
                            </w: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ab/>
                            </w: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ab/>
                              <w:t>U2018</w:t>
                            </w:r>
                          </w:p>
                          <w:p w:rsidR="00A0085E" w:rsidRPr="004C0DC5" w:rsidRDefault="00690660" w:rsidP="004B7E44">
                            <w:pP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</w:pP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>Juan Carlos Hernández</w:t>
                            </w:r>
                            <w:r w:rsidR="00A0085E" w:rsidRPr="004C0DC5"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ab/>
                            </w: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>U201810023</w:t>
                            </w:r>
                          </w:p>
                          <w:p w:rsidR="00A0085E" w:rsidRPr="004C0DC5" w:rsidRDefault="00690660" w:rsidP="00A0085E">
                            <w:pP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</w:pP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>Rodrigo Ramírez</w:t>
                            </w:r>
                            <w:r w:rsidR="00A0085E" w:rsidRPr="004C0DC5"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ab/>
                            </w:r>
                            <w:r>
                              <w:rPr>
                                <w:rFonts w:ascii="Zizou Slab" w:hAnsi="Zizou Slab"/>
                                <w:sz w:val="21"/>
                                <w:lang w:val="es-ES"/>
                              </w:rPr>
                              <w:tab/>
                              <w:t>U201815199</w:t>
                            </w:r>
                          </w:p>
                          <w:p w:rsidR="00A0085E" w:rsidRPr="00690660" w:rsidRDefault="00690660" w:rsidP="00A0085E">
                            <w:pPr>
                              <w:rPr>
                                <w:rFonts w:ascii="Zizou Slab" w:hAnsi="Zizou Slab"/>
                                <w:sz w:val="21"/>
                                <w:lang w:val="es-419"/>
                              </w:rPr>
                            </w:pPr>
                            <w:proofErr w:type="spellStart"/>
                            <w:r>
                              <w:rPr>
                                <w:rFonts w:ascii="Zizou Slab" w:hAnsi="Zizou Slab"/>
                                <w:sz w:val="21"/>
                                <w:lang w:val="es-419"/>
                              </w:rPr>
                              <w:t>Hector</w:t>
                            </w:r>
                            <w:proofErr w:type="spellEnd"/>
                            <w:r>
                              <w:rPr>
                                <w:rFonts w:ascii="Zizou Slab" w:hAnsi="Zizou Slab"/>
                                <w:sz w:val="21"/>
                                <w:lang w:val="es-419"/>
                              </w:rPr>
                              <w:t xml:space="preserve"> Suzuki</w:t>
                            </w:r>
                            <w:r w:rsidR="00A0085E" w:rsidRPr="00690660">
                              <w:rPr>
                                <w:rFonts w:ascii="Zizou Slab" w:hAnsi="Zizou Slab"/>
                                <w:sz w:val="21"/>
                                <w:lang w:val="es-419"/>
                              </w:rPr>
                              <w:tab/>
                            </w:r>
                            <w:r>
                              <w:rPr>
                                <w:rFonts w:ascii="Zizou Slab" w:hAnsi="Zizou Slab"/>
                                <w:sz w:val="21"/>
                                <w:lang w:val="es-419"/>
                              </w:rPr>
                              <w:tab/>
                              <w:t>U2018</w:t>
                            </w:r>
                          </w:p>
                          <w:p w:rsidR="00A0085E" w:rsidRPr="00690660" w:rsidRDefault="00A0085E" w:rsidP="004B7E44">
                            <w:pPr>
                              <w:rPr>
                                <w:rFonts w:ascii="Zizou Slab" w:hAnsi="Zizou Slab"/>
                                <w:sz w:val="22"/>
                                <w:lang w:val="es-419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:rsidR="004B7E44" w:rsidRDefault="00F958A5" w:rsidP="00F958A5">
      <w:r>
        <w:rPr>
          <w:noProof/>
        </w:rPr>
        <mc:AlternateContent>
          <mc:Choice Requires="wps">
            <w:drawing>
              <wp:inline distT="0" distB="0" distL="0" distR="0" wp14:anchorId="37F91483" wp14:editId="6994C8DE">
                <wp:extent cx="6609144" cy="1135830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144" cy="1135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58A5" w:rsidRPr="00946955" w:rsidRDefault="00F958A5" w:rsidP="00F958A5">
                            <w:pPr>
                              <w:rPr>
                                <w:rFonts w:ascii="Zizou Slab" w:hAnsi="Zizou Slab"/>
                                <w:b/>
                                <w:sz w:val="32"/>
                                <w:szCs w:val="28"/>
                                <w:lang w:val="es-ES"/>
                              </w:rPr>
                            </w:pPr>
                            <w:r w:rsidRPr="00946955">
                              <w:rPr>
                                <w:rFonts w:ascii="Zizou Slab" w:hAnsi="Zizou Slab"/>
                                <w:b/>
                                <w:sz w:val="32"/>
                                <w:szCs w:val="28"/>
                                <w:lang w:val="es-ES"/>
                              </w:rPr>
                              <w:t>Universidad Peruana de Ciencias Aplicadas</w:t>
                            </w:r>
                          </w:p>
                          <w:p w:rsidR="00F958A5" w:rsidRPr="00946955" w:rsidRDefault="00F958A5" w:rsidP="00F958A5">
                            <w:pPr>
                              <w:rPr>
                                <w:rFonts w:ascii="Zizou Slab" w:hAnsi="Zizou Slab"/>
                                <w:szCs w:val="28"/>
                                <w:lang w:val="es-ES"/>
                              </w:rPr>
                            </w:pPr>
                            <w:r w:rsidRPr="00946955">
                              <w:rPr>
                                <w:rFonts w:ascii="Zizou Slab" w:hAnsi="Zizou Slab"/>
                                <w:szCs w:val="28"/>
                                <w:lang w:val="es-ES"/>
                              </w:rPr>
                              <w:t>Ingeniería de Sistemas y Computación</w:t>
                            </w:r>
                            <w:r w:rsidR="00A0085E" w:rsidRPr="00946955">
                              <w:rPr>
                                <w:rFonts w:ascii="Zizou Slab" w:hAnsi="Zizou Slab"/>
                                <w:szCs w:val="28"/>
                                <w:lang w:val="es-ES"/>
                              </w:rPr>
                              <w:t xml:space="preserve"> |</w:t>
                            </w:r>
                            <w:r w:rsidRPr="00946955">
                              <w:rPr>
                                <w:rFonts w:ascii="Zizou Slab" w:hAnsi="Zizou Slab"/>
                                <w:szCs w:val="28"/>
                                <w:lang w:val="es-ES"/>
                              </w:rPr>
                              <w:t>Ingeniería de Ciencias de la Computación</w:t>
                            </w:r>
                          </w:p>
                          <w:p w:rsidR="00A0085E" w:rsidRDefault="00A0085E" w:rsidP="00F958A5">
                            <w:pPr>
                              <w:rPr>
                                <w:rFonts w:ascii="Zizou Slab" w:hAnsi="Zizou Slab"/>
                                <w:lang w:val="es-ES"/>
                              </w:rPr>
                            </w:pPr>
                          </w:p>
                          <w:p w:rsidR="00A0085E" w:rsidRPr="00F958A5" w:rsidRDefault="00CA6D71" w:rsidP="00F958A5">
                            <w:pPr>
                              <w:rPr>
                                <w:rFonts w:ascii="Zizou Slab" w:hAnsi="Zizou Slab"/>
                                <w:lang w:val="es-ES"/>
                              </w:rPr>
                            </w:pPr>
                            <w:r>
                              <w:rPr>
                                <w:rFonts w:ascii="Zizou Slab" w:hAnsi="Zizou Slab"/>
                                <w:lang w:val="es-ES"/>
                              </w:rPr>
                              <w:t xml:space="preserve">CC52 | </w:t>
                            </w:r>
                            <w:r w:rsidR="00A0085E">
                              <w:rPr>
                                <w:rFonts w:ascii="Zizou Slab" w:hAnsi="Zizou Slab"/>
                                <w:lang w:val="es-ES"/>
                              </w:rPr>
                              <w:t>Ingeniería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F91483" id="Text Box 4" o:spid="_x0000_s1030" type="#_x0000_t202" style="width:520.4pt;height:8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" filled="f" stroked="f" strokeweight=".5pt">
                <v:textbox>
                  <w:txbxContent>
                    <w:p w:rsidR="00F958A5" w:rsidRPr="00946955" w:rsidRDefault="00F958A5" w:rsidP="00F958A5">
                      <w:pPr>
                        <w:rPr>
                          <w:rFonts w:ascii="Zizou Slab" w:hAnsi="Zizou Slab"/>
                          <w:b/>
                          <w:sz w:val="32"/>
                          <w:szCs w:val="28"/>
                          <w:lang w:val="es-ES"/>
                        </w:rPr>
                      </w:pPr>
                      <w:r w:rsidRPr="00946955">
                        <w:rPr>
                          <w:rFonts w:ascii="Zizou Slab" w:hAnsi="Zizou Slab"/>
                          <w:b/>
                          <w:sz w:val="32"/>
                          <w:szCs w:val="28"/>
                          <w:lang w:val="es-ES"/>
                        </w:rPr>
                        <w:t>Universidad Peruana de Ciencias Aplicadas</w:t>
                      </w:r>
                    </w:p>
                    <w:p w:rsidR="00F958A5" w:rsidRPr="00946955" w:rsidRDefault="00F958A5" w:rsidP="00F958A5">
                      <w:pPr>
                        <w:rPr>
                          <w:rFonts w:ascii="Zizou Slab" w:hAnsi="Zizou Slab"/>
                          <w:szCs w:val="28"/>
                          <w:lang w:val="es-ES"/>
                        </w:rPr>
                      </w:pPr>
                      <w:r w:rsidRPr="00946955">
                        <w:rPr>
                          <w:rFonts w:ascii="Zizou Slab" w:hAnsi="Zizou Slab"/>
                          <w:szCs w:val="28"/>
                          <w:lang w:val="es-ES"/>
                        </w:rPr>
                        <w:t>Ingeniería de Sistemas y Computación</w:t>
                      </w:r>
                      <w:r w:rsidR="00A0085E" w:rsidRPr="00946955">
                        <w:rPr>
                          <w:rFonts w:ascii="Zizou Slab" w:hAnsi="Zizou Slab"/>
                          <w:szCs w:val="28"/>
                          <w:lang w:val="es-ES"/>
                        </w:rPr>
                        <w:t xml:space="preserve"> |</w:t>
                      </w:r>
                      <w:r w:rsidRPr="00946955">
                        <w:rPr>
                          <w:rFonts w:ascii="Zizou Slab" w:hAnsi="Zizou Slab"/>
                          <w:szCs w:val="28"/>
                          <w:lang w:val="es-ES"/>
                        </w:rPr>
                        <w:t>Ingeniería de Ciencias de la Computación</w:t>
                      </w:r>
                    </w:p>
                    <w:p w:rsidR="00A0085E" w:rsidRDefault="00A0085E" w:rsidP="00F958A5">
                      <w:pPr>
                        <w:rPr>
                          <w:rFonts w:ascii="Zizou Slab" w:hAnsi="Zizou Slab"/>
                          <w:lang w:val="es-ES"/>
                        </w:rPr>
                      </w:pPr>
                    </w:p>
                    <w:p w:rsidR="00A0085E" w:rsidRPr="00F958A5" w:rsidRDefault="00CA6D71" w:rsidP="00F958A5">
                      <w:pPr>
                        <w:rPr>
                          <w:rFonts w:ascii="Zizou Slab" w:hAnsi="Zizou Slab"/>
                          <w:lang w:val="es-ES"/>
                        </w:rPr>
                      </w:pPr>
                      <w:r>
                        <w:rPr>
                          <w:rFonts w:ascii="Zizou Slab" w:hAnsi="Zizou Slab"/>
                          <w:lang w:val="es-ES"/>
                        </w:rPr>
                        <w:t xml:space="preserve">CC52 | </w:t>
                      </w:r>
                      <w:r w:rsidR="00A0085E">
                        <w:rPr>
                          <w:rFonts w:ascii="Zizou Slab" w:hAnsi="Zizou Slab"/>
                          <w:lang w:val="es-ES"/>
                        </w:rPr>
                        <w:t>Ingeniería de Software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B7E44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-719276</wp:posOffset>
            </wp:positionH>
            <wp:positionV relativeFrom="page">
              <wp:posOffset>18415</wp:posOffset>
            </wp:positionV>
            <wp:extent cx="7740015" cy="10015220"/>
            <wp:effectExtent l="0" t="0" r="0" b="5080"/>
            <wp:wrapNone/>
            <wp:docPr id="1" name="Picture 1" descr="detail of city buildings in black&amp;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01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2D0F" w:rsidRDefault="00946955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5240655</wp:posOffset>
                </wp:positionH>
                <wp:positionV relativeFrom="paragraph">
                  <wp:posOffset>7414260</wp:posOffset>
                </wp:positionV>
                <wp:extent cx="1570355" cy="3714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35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C0DC5" w:rsidRPr="00036318" w:rsidRDefault="004C0DC5">
                            <w:pPr>
                              <w:rPr>
                                <w:sz w:val="36"/>
                                <w:lang w:val="es-ES"/>
                              </w:rPr>
                            </w:pPr>
                            <w:r w:rsidRPr="00036318">
                              <w:rPr>
                                <w:sz w:val="36"/>
                                <w:lang w:val="es-ES"/>
                              </w:rPr>
                              <w:t>Ciclo 20</w:t>
                            </w:r>
                            <w:r w:rsidR="00690660">
                              <w:rPr>
                                <w:sz w:val="36"/>
                                <w:lang w:val="es-ES"/>
                              </w:rPr>
                              <w:t>20</w:t>
                            </w:r>
                            <w:r w:rsidRPr="00036318">
                              <w:rPr>
                                <w:sz w:val="36"/>
                                <w:lang w:val="es-ES"/>
                              </w:rPr>
                              <w:t>-0</w:t>
                            </w:r>
                            <w:r w:rsidR="00690660">
                              <w:rPr>
                                <w:sz w:val="36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1" type="#_x0000_t202" style="position:absolute;margin-left:412.65pt;margin-top:583.8pt;width:123.6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" filled="f" stroked="f" strokeweight=".5pt">
                <v:textbox>
                  <w:txbxContent>
                    <w:p w:rsidR="004C0DC5" w:rsidRPr="00036318" w:rsidRDefault="004C0DC5">
                      <w:pPr>
                        <w:rPr>
                          <w:sz w:val="36"/>
                          <w:lang w:val="es-ES"/>
                        </w:rPr>
                      </w:pPr>
                      <w:r w:rsidRPr="00036318">
                        <w:rPr>
                          <w:sz w:val="36"/>
                          <w:lang w:val="es-ES"/>
                        </w:rPr>
                        <w:t>Ciclo 20</w:t>
                      </w:r>
                      <w:r w:rsidR="00690660">
                        <w:rPr>
                          <w:sz w:val="36"/>
                          <w:lang w:val="es-ES"/>
                        </w:rPr>
                        <w:t>20</w:t>
                      </w:r>
                      <w:r w:rsidRPr="00036318">
                        <w:rPr>
                          <w:sz w:val="36"/>
                          <w:lang w:val="es-ES"/>
                        </w:rPr>
                        <w:t>-0</w:t>
                      </w:r>
                      <w:r w:rsidR="00690660">
                        <w:rPr>
                          <w:sz w:val="36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967AC">
        <w:rPr>
          <w:noProof/>
        </w:rPr>
        <w:drawing>
          <wp:anchor distT="0" distB="0" distL="114300" distR="114300" simplePos="0" relativeHeight="251660288" behindDoc="0" locked="0" layoutInCell="1" allowOverlap="1" wp14:anchorId="2B32EF5D">
            <wp:simplePos x="0" y="0"/>
            <wp:positionH relativeFrom="column">
              <wp:posOffset>-325755</wp:posOffset>
            </wp:positionH>
            <wp:positionV relativeFrom="paragraph">
              <wp:posOffset>7179310</wp:posOffset>
            </wp:positionV>
            <wp:extent cx="1574752" cy="683600"/>
            <wp:effectExtent l="0" t="0" r="0" b="254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752" cy="6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DC5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-731520</wp:posOffset>
                </wp:positionH>
                <wp:positionV relativeFrom="page">
                  <wp:posOffset>2060294</wp:posOffset>
                </wp:positionV>
                <wp:extent cx="6748145" cy="6302415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630241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8FFCA" id="Rectangle 2" o:spid="_x0000_s1026" alt="colored rectangle" style="position:absolute;margin-left:-57.6pt;margin-top:162.25pt;width:531.35pt;height:496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" fillcolor="red" stroked="f" strokeweight="2pt">
                <w10:wrap anchory="page"/>
              </v:rect>
            </w:pict>
          </mc:Fallback>
        </mc:AlternateContent>
      </w:r>
      <w:r w:rsidR="004B7E44">
        <w:br w:type="page"/>
      </w:r>
      <w:bookmarkStart w:id="0" w:name="_GoBack"/>
      <w:bookmarkEnd w:id="0"/>
    </w:p>
    <w:p w:rsidR="00D42D0F" w:rsidRDefault="00D42D0F" w:rsidP="00D42D0F">
      <w:pPr>
        <w:pStyle w:val="Heading2"/>
      </w:pPr>
      <w:bookmarkStart w:id="1" w:name="_Toc529974447"/>
      <w:r>
        <w:lastRenderedPageBreak/>
        <w:t>CONTENIDO</w:t>
      </w:r>
      <w:bookmarkEnd w:id="1"/>
    </w:p>
    <w:p w:rsidR="00D42D0F" w:rsidRDefault="006D4CF7" w:rsidP="00D42D0F"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>
                <wp:simplePos x="0" y="0"/>
                <wp:positionH relativeFrom="column">
                  <wp:posOffset>-719945</wp:posOffset>
                </wp:positionH>
                <wp:positionV relativeFrom="paragraph">
                  <wp:posOffset>229097</wp:posOffset>
                </wp:positionV>
                <wp:extent cx="7760423" cy="7998107"/>
                <wp:effectExtent l="12700" t="12700" r="12065" b="158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423" cy="7998107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48284" id="Rectangle 16" o:spid="_x0000_s1026" style="position:absolute;margin-left:-56.7pt;margin-top:18.05pt;width:611.05pt;height:629.7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" fillcolor="#6e7277 [1614]" strokecolor="white [3212]" strokeweight="2pt"/>
            </w:pict>
          </mc:Fallback>
        </mc:AlternateContent>
      </w:r>
    </w:p>
    <w:p w:rsidR="00D42D0F" w:rsidRDefault="00D42D0F" w:rsidP="00D42D0F"/>
    <w:p w:rsidR="006D4CF7" w:rsidRDefault="006D4CF7">
      <w:pPr>
        <w:pStyle w:val="TOC1"/>
        <w:tabs>
          <w:tab w:val="right" w:leader="dot" w:pos="9926"/>
        </w:tabs>
        <w:rPr>
          <w:rFonts w:cstheme="minorBidi"/>
          <w:b w:val="0"/>
          <w:bCs w:val="0"/>
          <w:i w:val="0"/>
          <w:iCs w:val="0"/>
          <w:noProof/>
          <w:color w:val="auto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r:id="rId10" w:anchor="_Toc529974446" w:history="1">
        <w:r w:rsidRPr="00A62A21">
          <w:rPr>
            <w:rStyle w:val="Hyperlink"/>
            <w:rFonts w:ascii="Zizou Slab" w:hAnsi="Zizou Slab"/>
            <w:noProof/>
          </w:rPr>
          <w:t>Company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_Toc529974446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066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D4CF7" w:rsidRDefault="00DA0D4B">
      <w:pPr>
        <w:pStyle w:val="TOC2"/>
        <w:tabs>
          <w:tab w:val="right" w:leader="dot" w:pos="9926"/>
        </w:tabs>
        <w:rPr>
          <w:rFonts w:cstheme="minorBidi"/>
          <w:b w:val="0"/>
          <w:bCs w:val="0"/>
          <w:noProof/>
          <w:color w:val="auto"/>
          <w:sz w:val="24"/>
          <w:szCs w:val="24"/>
        </w:rPr>
      </w:pPr>
      <w:hyperlink w:anchor="_Toc529974447" w:history="1">
        <w:r w:rsidR="006D4CF7" w:rsidRPr="00A62A21">
          <w:rPr>
            <w:rStyle w:val="Hyperlink"/>
            <w:noProof/>
          </w:rPr>
          <w:t>CONTENIDO</w:t>
        </w:r>
        <w:r w:rsidR="006D4CF7">
          <w:rPr>
            <w:noProof/>
            <w:webHidden/>
          </w:rPr>
          <w:tab/>
        </w:r>
        <w:r w:rsidR="006D4CF7">
          <w:rPr>
            <w:noProof/>
            <w:webHidden/>
          </w:rPr>
          <w:fldChar w:fldCharType="begin"/>
        </w:r>
        <w:r w:rsidR="006D4CF7">
          <w:rPr>
            <w:noProof/>
            <w:webHidden/>
          </w:rPr>
          <w:instrText xml:space="preserve"> PAGEREF _Toc529974447 \h </w:instrText>
        </w:r>
        <w:r w:rsidR="006D4CF7">
          <w:rPr>
            <w:noProof/>
            <w:webHidden/>
          </w:rPr>
        </w:r>
        <w:r w:rsidR="006D4CF7">
          <w:rPr>
            <w:noProof/>
            <w:webHidden/>
          </w:rPr>
          <w:fldChar w:fldCharType="separate"/>
        </w:r>
        <w:r w:rsidR="00690660">
          <w:rPr>
            <w:noProof/>
            <w:webHidden/>
          </w:rPr>
          <w:t>2</w:t>
        </w:r>
        <w:r w:rsidR="006D4CF7">
          <w:rPr>
            <w:noProof/>
            <w:webHidden/>
          </w:rPr>
          <w:fldChar w:fldCharType="end"/>
        </w:r>
      </w:hyperlink>
    </w:p>
    <w:p w:rsidR="006D4CF7" w:rsidRDefault="00DA0D4B">
      <w:pPr>
        <w:pStyle w:val="TOC2"/>
        <w:tabs>
          <w:tab w:val="right" w:leader="dot" w:pos="9926"/>
        </w:tabs>
        <w:rPr>
          <w:rFonts w:cstheme="minorBidi"/>
          <w:b w:val="0"/>
          <w:bCs w:val="0"/>
          <w:noProof/>
          <w:color w:val="auto"/>
          <w:sz w:val="24"/>
          <w:szCs w:val="24"/>
        </w:rPr>
      </w:pPr>
      <w:hyperlink w:anchor="_Toc529974448" w:history="1">
        <w:r w:rsidR="006D4CF7" w:rsidRPr="00A62A21">
          <w:rPr>
            <w:rStyle w:val="Hyperlink"/>
            <w:noProof/>
          </w:rPr>
          <w:t>CHAPTER NAME</w:t>
        </w:r>
        <w:r w:rsidR="006D4CF7">
          <w:rPr>
            <w:noProof/>
            <w:webHidden/>
          </w:rPr>
          <w:tab/>
        </w:r>
        <w:r w:rsidR="006D4CF7">
          <w:rPr>
            <w:noProof/>
            <w:webHidden/>
          </w:rPr>
          <w:fldChar w:fldCharType="begin"/>
        </w:r>
        <w:r w:rsidR="006D4CF7">
          <w:rPr>
            <w:noProof/>
            <w:webHidden/>
          </w:rPr>
          <w:instrText xml:space="preserve"> PAGEREF _Toc529974448 \h </w:instrText>
        </w:r>
        <w:r w:rsidR="006D4CF7">
          <w:rPr>
            <w:noProof/>
            <w:webHidden/>
          </w:rPr>
        </w:r>
        <w:r w:rsidR="006D4CF7">
          <w:rPr>
            <w:noProof/>
            <w:webHidden/>
          </w:rPr>
          <w:fldChar w:fldCharType="separate"/>
        </w:r>
        <w:r w:rsidR="00690660">
          <w:rPr>
            <w:noProof/>
            <w:webHidden/>
          </w:rPr>
          <w:t>3</w:t>
        </w:r>
        <w:r w:rsidR="006D4CF7">
          <w:rPr>
            <w:noProof/>
            <w:webHidden/>
          </w:rPr>
          <w:fldChar w:fldCharType="end"/>
        </w:r>
      </w:hyperlink>
    </w:p>
    <w:p w:rsidR="006D4CF7" w:rsidRDefault="00DA0D4B">
      <w:pPr>
        <w:pStyle w:val="TOC3"/>
        <w:tabs>
          <w:tab w:val="right" w:leader="dot" w:pos="9926"/>
        </w:tabs>
        <w:rPr>
          <w:rFonts w:cstheme="minorBidi"/>
          <w:noProof/>
          <w:color w:val="auto"/>
          <w:sz w:val="24"/>
          <w:szCs w:val="24"/>
        </w:rPr>
      </w:pPr>
      <w:hyperlink w:anchor="_Toc529974449" w:history="1">
        <w:r w:rsidR="006D4CF7" w:rsidRPr="00A62A21">
          <w:rPr>
            <w:rStyle w:val="Hyperlink"/>
            <w:b/>
            <w:noProof/>
          </w:rPr>
          <w:t>Heading 3</w:t>
        </w:r>
        <w:r w:rsidR="006D4CF7">
          <w:rPr>
            <w:noProof/>
            <w:webHidden/>
          </w:rPr>
          <w:tab/>
        </w:r>
        <w:r w:rsidR="006D4CF7">
          <w:rPr>
            <w:noProof/>
            <w:webHidden/>
          </w:rPr>
          <w:fldChar w:fldCharType="begin"/>
        </w:r>
        <w:r w:rsidR="006D4CF7">
          <w:rPr>
            <w:noProof/>
            <w:webHidden/>
          </w:rPr>
          <w:instrText xml:space="preserve"> PAGEREF _Toc529974449 \h </w:instrText>
        </w:r>
        <w:r w:rsidR="006D4CF7">
          <w:rPr>
            <w:noProof/>
            <w:webHidden/>
          </w:rPr>
        </w:r>
        <w:r w:rsidR="006D4CF7">
          <w:rPr>
            <w:noProof/>
            <w:webHidden/>
          </w:rPr>
          <w:fldChar w:fldCharType="separate"/>
        </w:r>
        <w:r w:rsidR="00690660">
          <w:rPr>
            <w:noProof/>
            <w:webHidden/>
          </w:rPr>
          <w:t>3</w:t>
        </w:r>
        <w:r w:rsidR="006D4CF7">
          <w:rPr>
            <w:noProof/>
            <w:webHidden/>
          </w:rPr>
          <w:fldChar w:fldCharType="end"/>
        </w:r>
      </w:hyperlink>
    </w:p>
    <w:p w:rsidR="00D42D0F" w:rsidRDefault="006D4CF7" w:rsidP="00D42D0F">
      <w:r>
        <w:fldChar w:fldCharType="end"/>
      </w:r>
      <w:r w:rsidR="00D42D0F">
        <w:br w:type="page"/>
      </w:r>
    </w:p>
    <w:p w:rsidR="004B7E44" w:rsidRDefault="00D52776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8CE631" wp14:editId="38679FF2">
                <wp:simplePos x="0" y="0"/>
                <wp:positionH relativeFrom="column">
                  <wp:posOffset>4911138</wp:posOffset>
                </wp:positionH>
                <wp:positionV relativeFrom="paragraph">
                  <wp:posOffset>123768</wp:posOffset>
                </wp:positionV>
                <wp:extent cx="1273143" cy="480237"/>
                <wp:effectExtent l="0" t="0" r="0" b="25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43" cy="480237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776" w:rsidRPr="00D52776" w:rsidRDefault="00D52776" w:rsidP="00D52776">
                            <w:pPr>
                              <w:jc w:val="center"/>
                              <w:rPr>
                                <w:rFonts w:ascii="Solano Gothic MVB  Light" w:hAnsi="Solano Gothic MVB  Light"/>
                                <w:sz w:val="56"/>
                                <w:szCs w:val="48"/>
                                <w:lang w:val="es-ES"/>
                              </w:rPr>
                            </w:pPr>
                            <w:r w:rsidRPr="00D52776">
                              <w:rPr>
                                <w:rFonts w:ascii="Solano Gothic MVB  Light" w:hAnsi="Solano Gothic MVB  Light"/>
                                <w:sz w:val="56"/>
                                <w:szCs w:val="48"/>
                                <w:lang w:val="es-ES"/>
                              </w:rPr>
                              <w:t>CHAPTER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CE631" id="Rectangle 15" o:spid="_x0000_s1032" style="position:absolute;margin-left:386.7pt;margin-top:9.75pt;width:100.25pt;height:3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" fillcolor="red" stroked="f" strokeweight="2pt">
                <v:textbox>
                  <w:txbxContent>
                    <w:p w:rsidR="00D52776" w:rsidRPr="00D52776" w:rsidRDefault="00D52776" w:rsidP="00D52776">
                      <w:pPr>
                        <w:jc w:val="center"/>
                        <w:rPr>
                          <w:rFonts w:ascii="Solano Gothic MVB  Light" w:hAnsi="Solano Gothic MVB  Light"/>
                          <w:sz w:val="56"/>
                          <w:szCs w:val="48"/>
                          <w:lang w:val="es-ES"/>
                        </w:rPr>
                      </w:pPr>
                      <w:r w:rsidRPr="00D52776">
                        <w:rPr>
                          <w:rFonts w:ascii="Solano Gothic MVB  Light" w:hAnsi="Solano Gothic MVB  Light"/>
                          <w:sz w:val="56"/>
                          <w:szCs w:val="48"/>
                          <w:lang w:val="es-ES"/>
                        </w:rPr>
                        <w:t>CHAPTER</w:t>
                      </w:r>
                    </w:p>
                  </w:txbxContent>
                </v:textbox>
              </v:rect>
            </w:pict>
          </mc:Fallback>
        </mc:AlternateContent>
      </w:r>
      <w:r w:rsidR="00481712">
        <w:rPr>
          <w:noProof/>
        </w:rPr>
        <mc:AlternateContent>
          <mc:Choice Requires="wps">
            <w:drawing>
              <wp:inline distT="0" distB="0" distL="0" distR="0" wp14:anchorId="615AD5B1" wp14:editId="74C4C6D5">
                <wp:extent cx="4450466" cy="318303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466" cy="3183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1712" w:rsidRPr="00A0085E" w:rsidRDefault="00481712" w:rsidP="00481712">
                            <w:pPr>
                              <w:jc w:val="right"/>
                              <w:rPr>
                                <w:rFonts w:ascii="Zizou Slab" w:hAnsi="Zizou Slab"/>
                                <w:lang w:val="es-ES"/>
                              </w:rPr>
                            </w:pPr>
                            <w:r w:rsidRPr="00A0085E">
                              <w:rPr>
                                <w:rFonts w:ascii="Zizou Slab" w:hAnsi="Zizou Slab"/>
                                <w:lang w:val="es-ES"/>
                              </w:rPr>
                              <w:t>Ciclo 2018-02</w:t>
                            </w:r>
                            <w:r>
                              <w:rPr>
                                <w:rFonts w:ascii="Zizou Slab" w:hAnsi="Zizou Slab"/>
                                <w:lang w:val="es-ES"/>
                              </w:rPr>
                              <w:t xml:space="preserve"> | Sección 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5AD5B1" id="Text Box 10" o:spid="_x0000_s1033" type="#_x0000_t202" style="width:350.45pt;height:2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" filled="f" stroked="f" strokeweight=".5pt">
                <v:textbox>
                  <w:txbxContent>
                    <w:p w:rsidR="00481712" w:rsidRPr="00A0085E" w:rsidRDefault="00481712" w:rsidP="00481712">
                      <w:pPr>
                        <w:jc w:val="right"/>
                        <w:rPr>
                          <w:rFonts w:ascii="Zizou Slab" w:hAnsi="Zizou Slab"/>
                          <w:lang w:val="es-ES"/>
                        </w:rPr>
                      </w:pPr>
                      <w:r w:rsidRPr="00A0085E">
                        <w:rPr>
                          <w:rFonts w:ascii="Zizou Slab" w:hAnsi="Zizou Slab"/>
                          <w:lang w:val="es-ES"/>
                        </w:rPr>
                        <w:t>Ciclo 2018-02</w:t>
                      </w:r>
                      <w:r>
                        <w:rPr>
                          <w:rFonts w:ascii="Zizou Slab" w:hAnsi="Zizou Slab"/>
                          <w:lang w:val="es-ES"/>
                        </w:rPr>
                        <w:t xml:space="preserve"> | Sección XXXX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B7E44" w:rsidRDefault="00D52776" w:rsidP="006D4CF7">
      <w:pPr>
        <w:pStyle w:val="Heading2"/>
      </w:pPr>
      <w:bookmarkStart w:id="2" w:name="_Toc529974448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4911138</wp:posOffset>
                </wp:positionH>
                <wp:positionV relativeFrom="paragraph">
                  <wp:posOffset>132314</wp:posOffset>
                </wp:positionV>
                <wp:extent cx="1273143" cy="1215342"/>
                <wp:effectExtent l="0" t="0" r="0" b="444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43" cy="121534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2776" w:rsidRPr="00D52776" w:rsidRDefault="00D52776" w:rsidP="00D52776">
                            <w:pPr>
                              <w:jc w:val="center"/>
                              <w:rPr>
                                <w:rFonts w:ascii="Solano Gothic MVB  Light" w:hAnsi="Solano Gothic MVB  Light"/>
                                <w:sz w:val="144"/>
                                <w:lang w:val="es-ES"/>
                              </w:rPr>
                            </w:pPr>
                            <w:r w:rsidRPr="00D52776">
                              <w:rPr>
                                <w:rFonts w:ascii="Solano Gothic MVB  Light" w:hAnsi="Solano Gothic MVB  Light"/>
                                <w:sz w:val="144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18000" rIns="9000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4" style="position:absolute;margin-left:386.7pt;margin-top:10.4pt;width:100.25pt;height:95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" fillcolor="red" stroked="f" strokeweight="2pt">
                <v:textbox inset="2.5mm,.5mm,2.5mm,.5mm">
                  <w:txbxContent>
                    <w:p w:rsidR="00D52776" w:rsidRPr="00D52776" w:rsidRDefault="00D52776" w:rsidP="00D52776">
                      <w:pPr>
                        <w:jc w:val="center"/>
                        <w:rPr>
                          <w:rFonts w:ascii="Solano Gothic MVB  Light" w:hAnsi="Solano Gothic MVB  Light"/>
                          <w:sz w:val="144"/>
                          <w:lang w:val="es-ES"/>
                        </w:rPr>
                      </w:pPr>
                      <w:r w:rsidRPr="00D52776">
                        <w:rPr>
                          <w:rFonts w:ascii="Solano Gothic MVB  Light" w:hAnsi="Solano Gothic MVB  Light"/>
                          <w:sz w:val="144"/>
                          <w:lang w:val="es-E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t>CHAPTER NAME</w:t>
      </w:r>
      <w:bookmarkEnd w:id="2"/>
    </w:p>
    <w:p w:rsidR="00D52776" w:rsidRDefault="00D52776" w:rsidP="004B7E44">
      <w:pPr>
        <w:pStyle w:val="Heading3"/>
        <w:rPr>
          <w:b/>
          <w:i/>
          <w:sz w:val="44"/>
        </w:rPr>
      </w:pPr>
    </w:p>
    <w:p w:rsidR="00D52776" w:rsidRDefault="00D52776" w:rsidP="004B7E44">
      <w:pPr>
        <w:pStyle w:val="Heading3"/>
        <w:rPr>
          <w:b/>
          <w:i/>
          <w:sz w:val="44"/>
        </w:rPr>
      </w:pPr>
    </w:p>
    <w:bookmarkStart w:id="3" w:name="_Toc529974449"/>
    <w:p w:rsidR="004B7E44" w:rsidRDefault="00DA0D4B" w:rsidP="004B7E44">
      <w:pPr>
        <w:pStyle w:val="Heading3"/>
        <w:rPr>
          <w:b/>
          <w:i/>
          <w:sz w:val="44"/>
        </w:rPr>
      </w:pPr>
      <w:sdt>
        <w:sdtPr>
          <w:rPr>
            <w:b/>
            <w:i/>
            <w:sz w:val="44"/>
          </w:rPr>
          <w:id w:val="295194193"/>
          <w:placeholder>
            <w:docPart w:val="69F3ABF21D78403A89EFADB10FDA502D"/>
          </w:placeholder>
          <w:temporary/>
          <w:showingPlcHdr/>
          <w15:appearance w15:val="hidden"/>
        </w:sdtPr>
        <w:sdtEndPr/>
        <w:sdtContent>
          <w:r w:rsidR="004B7E44" w:rsidRPr="004B7E44">
            <w:rPr>
              <w:b/>
              <w:sz w:val="44"/>
            </w:rPr>
            <w:t>Heading 3</w:t>
          </w:r>
        </w:sdtContent>
      </w:sdt>
      <w:bookmarkEnd w:id="3"/>
    </w:p>
    <w:p w:rsidR="004B7E44" w:rsidRDefault="004B7E44" w:rsidP="004B7E44">
      <w:pPr>
        <w:rPr>
          <w:rFonts w:eastAsia="Times New Roman"/>
        </w:rPr>
      </w:pPr>
    </w:p>
    <w:sdt>
      <w:sdtPr>
        <w:rPr>
          <w:color w:val="auto"/>
        </w:rPr>
        <w:id w:val="1799572795"/>
        <w:placeholder>
          <w:docPart w:val="840739D0B5664E27987E55829CB6A69F"/>
        </w:placeholder>
        <w:temporary/>
        <w:showingPlcHdr/>
        <w15:appearance w15:val="hidden"/>
      </w:sdtPr>
      <w:sdtEndPr/>
      <w:sdtContent>
        <w:p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To get started right away, just tap any placeholder text (such as this) and start typing to replace it with your own.</w:t>
          </w:r>
        </w:p>
        <w:p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 xml:space="preserve">Want to insert a picture from your files or add a shape, text box, or table? You got it! On the Insert tab of the ribbon, just tap the option you need. </w:t>
          </w:r>
        </w:p>
        <w:p w:rsidR="004B7E44" w:rsidRDefault="004B7E44" w:rsidP="004B7E44">
          <w:r w:rsidRPr="004B7E44">
            <w:rPr>
              <w:color w:val="auto"/>
            </w:rPr>
            <w:t>Find even more easy-to-use tools on the Insert tab, such as to add a hyperlink or insert a comment.</w:t>
          </w:r>
        </w:p>
      </w:sdtContent>
    </w:sdt>
    <w:p w:rsidR="004B7E44" w:rsidRPr="004B7E44" w:rsidRDefault="004B7E44" w:rsidP="004B7E44">
      <w:pPr>
        <w:pStyle w:val="Heading3"/>
        <w:rPr>
          <w:rFonts w:eastAsiaTheme="minorHAnsi"/>
          <w:b/>
          <w:i/>
          <w:sz w:val="44"/>
        </w:rPr>
      </w:pPr>
    </w:p>
    <w:sdt>
      <w:sdtPr>
        <w:rPr>
          <w:color w:val="auto"/>
        </w:rPr>
        <w:id w:val="-1888951859"/>
        <w:placeholder>
          <w:docPart w:val="31EB5AF3DCF3466FA70722B5C8A0C607"/>
        </w:placeholder>
        <w:temporary/>
        <w:showingPlcHdr/>
        <w15:appearance w15:val="hidden"/>
      </w:sdtPr>
      <w:sdtEndPr/>
      <w:sdtContent>
        <w:p w:rsidR="004B7E44" w:rsidRDefault="004B7E44" w:rsidP="004B7E44">
          <w:pPr>
            <w:pStyle w:val="Heading4"/>
            <w:rPr>
              <w:color w:val="auto"/>
            </w:rPr>
          </w:pPr>
          <w:r w:rsidRPr="004B7E44">
            <w:t>Heading 4</w:t>
          </w:r>
        </w:p>
      </w:sdtContent>
    </w:sdt>
    <w:p w:rsidR="004B7E44" w:rsidRDefault="004B7E44" w:rsidP="004B7E44"/>
    <w:sdt>
      <w:sdtPr>
        <w:rPr>
          <w:color w:val="auto"/>
        </w:rPr>
        <w:id w:val="-996882755"/>
        <w:placeholder>
          <w:docPart w:val="9D025DA8E7DF43D5BCAB1AC5CB9139E2"/>
        </w:placeholder>
        <w:temporary/>
        <w:showingPlcHdr/>
        <w15:appearance w15:val="hidden"/>
      </w:sdtPr>
      <w:sdtEndPr/>
      <w:sdtContent>
        <w:p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To get started right away, just tap any placeholder text (such as this) and start typing to replace it with your own.</w:t>
          </w:r>
        </w:p>
        <w:p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 xml:space="preserve">Want to insert a picture from your files or add a shape, text box, or table? You got it! On the Insert tab of the ribbon, just tap the option you need. </w:t>
          </w:r>
        </w:p>
        <w:p w:rsidR="004B7E44" w:rsidRPr="004B7E44" w:rsidRDefault="004B7E44" w:rsidP="004B7E44">
          <w:pPr>
            <w:rPr>
              <w:color w:val="auto"/>
            </w:rPr>
          </w:pPr>
          <w:r w:rsidRPr="004B7E44">
            <w:rPr>
              <w:color w:val="auto"/>
            </w:rPr>
            <w:t>Find even more easy-to-use tools on the Insert tab, such as to add a hyperlink or insert a comment.</w:t>
          </w:r>
        </w:p>
      </w:sdtContent>
    </w:sdt>
    <w:p w:rsidR="00E94B5F" w:rsidRPr="004B7E44" w:rsidRDefault="00E94B5F" w:rsidP="004B7E44"/>
    <w:sectPr w:rsidR="00E94B5F" w:rsidRPr="004B7E44" w:rsidSect="004B7E44">
      <w:headerReference w:type="default" r:id="rId11"/>
      <w:footerReference w:type="default" r:id="rId12"/>
      <w:footerReference w:type="first" r:id="rId13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0D4B" w:rsidRDefault="00DA0D4B" w:rsidP="004B7E44">
      <w:r>
        <w:separator/>
      </w:r>
    </w:p>
  </w:endnote>
  <w:endnote w:type="continuationSeparator" w:id="0">
    <w:p w:rsidR="00DA0D4B" w:rsidRDefault="00DA0D4B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Zizou Slab Light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olano Gothic MVB  Light">
    <w:altName w:val="Calibri"/>
    <w:panose1 w:val="00000000000000000000"/>
    <w:charset w:val="4D"/>
    <w:family w:val="auto"/>
    <w:notTrueType/>
    <w:pitch w:val="variable"/>
    <w:sig w:usb0="800000AF" w:usb1="5000205B" w:usb2="00000000" w:usb3="00000000" w:csb0="00000009" w:csb1="00000000"/>
  </w:font>
  <w:font w:name="Zizou Slab Medium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  <w:font w:name="Zizou Slab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:rsidR="004B7E44" w:rsidRDefault="004B7E44" w:rsidP="004B7E44">
          <w:pPr>
            <w:pStyle w:val="Footer"/>
          </w:pPr>
          <w:r>
            <w:t>www.companywebsite.com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0D4B" w:rsidRDefault="00DA0D4B" w:rsidP="004B7E44">
      <w:r>
        <w:separator/>
      </w:r>
    </w:p>
  </w:footnote>
  <w:footnote w:type="continuationSeparator" w:id="0">
    <w:p w:rsidR="00DA0D4B" w:rsidRDefault="00DA0D4B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2F9B279C" wp14:editId="6E4B52ED">
                    <wp:extent cx="1352282" cy="592428"/>
                    <wp:effectExtent l="0" t="0" r="0" b="508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2F9B279C" id="Rectangle 11" o:spid="_x0000_s1035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" fillcolor="red" stroked="f" strokeweight="2pt">
                    <v:textbox>
                      <w:txbxContent>
                        <w:p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660"/>
    <w:rsid w:val="00036318"/>
    <w:rsid w:val="00293B83"/>
    <w:rsid w:val="002D3E56"/>
    <w:rsid w:val="00481712"/>
    <w:rsid w:val="004B7E44"/>
    <w:rsid w:val="004C0DC5"/>
    <w:rsid w:val="004D5252"/>
    <w:rsid w:val="004F1C4A"/>
    <w:rsid w:val="004F2B86"/>
    <w:rsid w:val="00520755"/>
    <w:rsid w:val="005A718F"/>
    <w:rsid w:val="00690660"/>
    <w:rsid w:val="006A3CE7"/>
    <w:rsid w:val="006D4CF7"/>
    <w:rsid w:val="007516CF"/>
    <w:rsid w:val="00791E52"/>
    <w:rsid w:val="008B33BC"/>
    <w:rsid w:val="009120E9"/>
    <w:rsid w:val="00945900"/>
    <w:rsid w:val="00946955"/>
    <w:rsid w:val="009C396C"/>
    <w:rsid w:val="00A0085E"/>
    <w:rsid w:val="00B572B4"/>
    <w:rsid w:val="00BD6FDE"/>
    <w:rsid w:val="00C84747"/>
    <w:rsid w:val="00CA6D71"/>
    <w:rsid w:val="00D42D0F"/>
    <w:rsid w:val="00D52776"/>
    <w:rsid w:val="00DA0D4B"/>
    <w:rsid w:val="00DB26A7"/>
    <w:rsid w:val="00E76CAD"/>
    <w:rsid w:val="00E94B5F"/>
    <w:rsid w:val="00F95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910335"/>
  <w15:chartTrackingRefBased/>
  <w15:docId w15:val="{1A515E62-37B0-4ABF-9045-1A852C30D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52776"/>
    <w:pPr>
      <w:spacing w:after="240"/>
    </w:pPr>
    <w:rPr>
      <w:rFonts w:ascii="Zizou Slab Light" w:eastAsiaTheme="minorEastAsia" w:hAnsi="Zizou Slab Light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D52776"/>
    <w:pPr>
      <w:keepNext/>
      <w:spacing w:line="240" w:lineRule="auto"/>
      <w:outlineLvl w:val="1"/>
    </w:pPr>
    <w:rPr>
      <w:rFonts w:ascii="Solano Gothic MVB  Light" w:eastAsia="Times New Roman" w:hAnsi="Solano Gothic MVB  Light" w:cs="Times New Roman"/>
      <w:b/>
      <w:color w:val="FF0000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F1C4A"/>
    <w:pPr>
      <w:spacing w:line="240" w:lineRule="auto"/>
      <w:outlineLvl w:val="2"/>
    </w:pPr>
    <w:rPr>
      <w:rFonts w:ascii="Zizou Slab Medium" w:eastAsia="Times New Roman" w:hAnsi="Zizou Slab Medium" w:cs="Times New Roman"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F1C4A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olor w:val="161718" w:themeColor="text1"/>
      <w:spacing w:val="20"/>
      <w:kern w:val="28"/>
      <w:sz w:val="36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D52776"/>
    <w:rPr>
      <w:rFonts w:ascii="Solano Gothic MVB  Light" w:eastAsia="Times New Roman" w:hAnsi="Solano Gothic MVB  Light" w:cs="Times New Roman"/>
      <w:b/>
      <w:color w:val="FF0000"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F1C4A"/>
    <w:rPr>
      <w:rFonts w:ascii="Zizou Slab Medium" w:eastAsia="Times New Roman" w:hAnsi="Zizou Slab Medium" w:cs="Times New Roman"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F1C4A"/>
    <w:rPr>
      <w:rFonts w:ascii="Zizou Slab Light" w:eastAsia="Times New Roman" w:hAnsi="Zizou Slab Light" w:cs="Times New Roman"/>
      <w:b/>
      <w:color w:val="161718" w:themeColor="text1"/>
      <w:spacing w:val="20"/>
      <w:kern w:val="28"/>
      <w:sz w:val="36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6D4CF7"/>
    <w:pPr>
      <w:keepLines/>
      <w:spacing w:before="480" w:after="0"/>
      <w:outlineLvl w:val="9"/>
    </w:pPr>
    <w:rPr>
      <w:rFonts w:ascii="Zizou Slab" w:eastAsiaTheme="majorEastAsia" w:hAnsi="Zizou Slab" w:cstheme="majorBidi"/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CF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D4CF7"/>
    <w:pPr>
      <w:spacing w:before="120" w:after="0"/>
      <w:ind w:left="28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D4CF7"/>
    <w:pPr>
      <w:spacing w:after="0"/>
      <w:ind w:left="56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D4CF7"/>
    <w:pPr>
      <w:spacing w:after="0"/>
      <w:ind w:left="84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D4CF7"/>
    <w:pPr>
      <w:spacing w:after="0"/>
      <w:ind w:left="11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D4CF7"/>
    <w:pPr>
      <w:spacing w:after="0"/>
      <w:ind w:left="14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D4CF7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D4CF7"/>
    <w:pPr>
      <w:spacing w:after="0"/>
      <w:ind w:left="196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D4CF7"/>
    <w:pPr>
      <w:spacing w:after="0"/>
      <w:ind w:left="22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4CF7"/>
    <w:rPr>
      <w:color w:val="93C842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hyperlink" Target="file:////Users/angelvelasquez/Library/Group%20Containers/UBF8T346G9.Office/User%20Content.localized/Templates.localized/UPCCapstoneProjectReportTemplate.dot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8rb\Downloads\UPCCapstoneProjectReportTemplate(1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9F3ABF21D78403A89EFADB10FDA50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1F63A2-8B08-40A6-98C2-562B0B3D740A}"/>
      </w:docPartPr>
      <w:docPartBody>
        <w:p w:rsidR="00000000" w:rsidRDefault="00344A6F">
          <w:pPr>
            <w:pStyle w:val="69F3ABF21D78403A89EFADB10FDA502D"/>
          </w:pPr>
          <w:r>
            <w:t>Heading 3</w:t>
          </w:r>
        </w:p>
      </w:docPartBody>
    </w:docPart>
    <w:docPart>
      <w:docPartPr>
        <w:name w:val="840739D0B5664E27987E55829CB6A6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7A96FB-3E84-4397-A143-29613D44F203}"/>
      </w:docPartPr>
      <w:docPartBody>
        <w:p w:rsidR="00661A14" w:rsidRDefault="00344A6F" w:rsidP="005A718F">
          <w:r>
            <w:t>To get started right away, just tap any placeholder text (such as this) and start typing to replace it with your own.</w:t>
          </w:r>
        </w:p>
        <w:p w:rsidR="00661A14" w:rsidRDefault="00344A6F" w:rsidP="005A718F">
          <w:r>
            <w:t xml:space="preserve">Want to insert a picture from your files or add a shape, text box, or table? You got it! On the Insert tab of the ribbon, just tap the option you need. </w:t>
          </w:r>
        </w:p>
        <w:p w:rsidR="00000000" w:rsidRDefault="00344A6F">
          <w:pPr>
            <w:pStyle w:val="840739D0B5664E27987E55829CB6A69F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31EB5AF3DCF3466FA70722B5C8A0C6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47D706-9117-446B-BA5F-8832272E4B1D}"/>
      </w:docPartPr>
      <w:docPartBody>
        <w:p w:rsidR="00000000" w:rsidRDefault="00344A6F">
          <w:pPr>
            <w:pStyle w:val="31EB5AF3DCF3466FA70722B5C8A0C607"/>
          </w:pPr>
          <w:r>
            <w:t>Hea</w:t>
          </w:r>
          <w:r>
            <w:t>ding 4</w:t>
          </w:r>
        </w:p>
      </w:docPartBody>
    </w:docPart>
    <w:docPart>
      <w:docPartPr>
        <w:name w:val="9D025DA8E7DF43D5BCAB1AC5CB9139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3F4E8F-BEA0-4B07-A815-5BE6A32500CA}"/>
      </w:docPartPr>
      <w:docPartBody>
        <w:p w:rsidR="00661A14" w:rsidRDefault="00344A6F" w:rsidP="005A718F">
          <w:r>
            <w:t>To get started right away, just tap any placeholder text (such as this) and start typing to replace it with your own.</w:t>
          </w:r>
        </w:p>
        <w:p w:rsidR="00661A14" w:rsidRDefault="00344A6F" w:rsidP="005A718F">
          <w:r>
            <w:t xml:space="preserve">Want to insert a picture from your files or add a shape, text box, or table? You got it! On the Insert tab of the ribbon, just tap </w:t>
          </w:r>
          <w:r>
            <w:t xml:space="preserve">the option you need. </w:t>
          </w:r>
        </w:p>
        <w:p w:rsidR="00000000" w:rsidRDefault="00344A6F">
          <w:pPr>
            <w:pStyle w:val="9D025DA8E7DF43D5BCAB1AC5CB9139E2"/>
          </w:pPr>
          <w:r>
            <w:t>Find even more easy-to-use tools on the Insert tab, such as to add a hyperlink or insert a comment.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Zizou Slab Light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olano Gothic MVB  Light">
    <w:altName w:val="Calibri"/>
    <w:panose1 w:val="00000000000000000000"/>
    <w:charset w:val="4D"/>
    <w:family w:val="auto"/>
    <w:notTrueType/>
    <w:pitch w:val="variable"/>
    <w:sig w:usb0="800000AF" w:usb1="5000205B" w:usb2="00000000" w:usb3="00000000" w:csb0="00000009" w:csb1="00000000"/>
  </w:font>
  <w:font w:name="Zizou Slab Medium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  <w:font w:name="Zizou Slab">
    <w:altName w:val="Calibri"/>
    <w:panose1 w:val="00000000000000000000"/>
    <w:charset w:val="4D"/>
    <w:family w:val="auto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A6F"/>
    <w:rsid w:val="0034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9F3ABF21D78403A89EFADB10FDA502D">
    <w:name w:val="69F3ABF21D78403A89EFADB10FDA502D"/>
  </w:style>
  <w:style w:type="paragraph" w:customStyle="1" w:styleId="840739D0B5664E27987E55829CB6A69F">
    <w:name w:val="840739D0B5664E27987E55829CB6A69F"/>
  </w:style>
  <w:style w:type="paragraph" w:customStyle="1" w:styleId="31EB5AF3DCF3466FA70722B5C8A0C607">
    <w:name w:val="31EB5AF3DCF3466FA70722B5C8A0C607"/>
  </w:style>
  <w:style w:type="paragraph" w:customStyle="1" w:styleId="9D025DA8E7DF43D5BCAB1AC5CB9139E2">
    <w:name w:val="9D025DA8E7DF43D5BCAB1AC5CB9139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775E25-D688-40DC-A488-B823888C2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UPCCapstoneProjectReportTemplate(1)</Template>
  <TotalTime>7</TotalTime>
  <Pages>3</Pages>
  <Words>197</Words>
  <Characters>1125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CONTENIDO</vt:lpstr>
      <vt:lpstr>    /CHAPTER NAME</vt:lpstr>
      <vt:lpstr>        </vt:lpstr>
      <vt:lpstr>        </vt:lpstr>
      <vt:lpstr>        &lt;Heading 3&gt;</vt:lpstr>
      <vt:lpstr>        </vt:lpstr>
    </vt:vector>
  </TitlesOfParts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8rb</dc:creator>
  <cp:keywords/>
  <dc:description/>
  <cp:lastModifiedBy>u201815199 (Ramirez Bracamonte, Rodrigo)</cp:lastModifiedBy>
  <cp:revision>2</cp:revision>
  <dcterms:created xsi:type="dcterms:W3CDTF">2020-03-30T02:43:00Z</dcterms:created>
  <dcterms:modified xsi:type="dcterms:W3CDTF">2020-03-30T02:50:00Z</dcterms:modified>
</cp:coreProperties>
</file>